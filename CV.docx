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21"/>
        <w:gridCol w:w="504"/>
        <w:gridCol w:w="6618"/>
      </w:tblGrid>
      <w:tr w:rsidR="006D409C" w14:paraId="3EEDEEE4" w14:textId="77777777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1D7E8E80" w14:textId="77777777" w:rsidR="006D409C" w:rsidRDefault="006D409C" w:rsidP="006D409C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9348DE8" wp14:editId="3034CB22">
                      <wp:extent cx="2262251" cy="2262251"/>
                      <wp:effectExtent l="38100" t="38100" r="62230" b="62230"/>
                      <wp:docPr id="53" name="Diamond 53" descr="Headshot of woman" title="Headshot of wo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2251" cy="2262251"/>
                              </a:xfrm>
                              <a:prstGeom prst="diamond">
                                <a:avLst/>
                              </a:prstGeom>
                              <a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433B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53" o:spid="_x0000_s1026" type="#_x0000_t4" alt="Title: Headshot of woman - Description: Headshot of woman" style="width:178.15pt;height:17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" strokecolor="#99cb38 [3204]" strokeweight="5pt">
                      <v:fill r:id="rId11" o:title="Headshot of woman" recolor="t" rotate="t" type="fram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04" w:type="dxa"/>
            <w:shd w:val="clear" w:color="auto" w:fill="31521B" w:themeFill="accent2" w:themeFillShade="80"/>
          </w:tcPr>
          <w:p w14:paraId="1B2D78F4" w14:textId="77777777"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p w14:paraId="3A85ED50" w14:textId="2A153C14" w:rsidR="006D409C" w:rsidRDefault="009C5FFC" w:rsidP="00776643">
            <w:pPr>
              <w:pStyle w:val="Heading1"/>
            </w:pPr>
            <w:sdt>
              <w:sdtPr>
                <w:id w:val="1049110328"/>
                <w:placeholder>
                  <w:docPart w:val="24DA27B4010F48908F0281101128F7A9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036450">
                  <w:t>EDUCATION</w:t>
                </w:r>
              </w:sdtContent>
            </w:sdt>
            <w:r w:rsidR="006326F4">
              <w:t xml:space="preserve"> and achievements</w:t>
            </w:r>
          </w:p>
        </w:tc>
      </w:tr>
      <w:tr w:rsidR="006D409C" w14:paraId="35FABDB5" w14:textId="77777777" w:rsidTr="00F56513">
        <w:trPr>
          <w:trHeight w:val="3024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14:paraId="48F2744C" w14:textId="77777777"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14:paraId="18646ECA" w14:textId="77777777"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461A69F" wp14:editId="614228B5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B628F3" w14:textId="77777777"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61A69F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5OiwQAANU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6CB628F3" w14:textId="77777777"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14:paraId="63A54962" w14:textId="4127E633" w:rsidR="006D409C" w:rsidRDefault="00FB469B" w:rsidP="00FB469B">
            <w:pPr>
              <w:rPr>
                <w:b/>
                <w:sz w:val="32"/>
                <w:szCs w:val="32"/>
                <w:u w:val="single"/>
              </w:rPr>
            </w:pPr>
            <w:r w:rsidRPr="00FB469B">
              <w:rPr>
                <w:b/>
                <w:sz w:val="32"/>
                <w:szCs w:val="32"/>
                <w:u w:val="single"/>
              </w:rPr>
              <w:t>LOVELY PROFESSIONAL UNIVERSITY</w:t>
            </w:r>
          </w:p>
          <w:p w14:paraId="4FBFEC43" w14:textId="15C4F456" w:rsidR="00FB469B" w:rsidRPr="003C4DA0" w:rsidRDefault="00FB469B" w:rsidP="00FB469B">
            <w:pPr>
              <w:rPr>
                <w:bCs/>
                <w:sz w:val="28"/>
                <w:szCs w:val="28"/>
              </w:rPr>
            </w:pPr>
            <w:r w:rsidRPr="003C4DA0">
              <w:rPr>
                <w:bCs/>
                <w:sz w:val="28"/>
                <w:szCs w:val="28"/>
              </w:rPr>
              <w:t>2019 – 2023 (currently pursuing)</w:t>
            </w:r>
          </w:p>
          <w:p w14:paraId="1C9C441E" w14:textId="77777777" w:rsidR="00FB469B" w:rsidRDefault="00FB469B" w:rsidP="00FB469B">
            <w:pPr>
              <w:rPr>
                <w:bCs/>
                <w:sz w:val="24"/>
              </w:rPr>
            </w:pPr>
            <w:r w:rsidRPr="00FB469B">
              <w:rPr>
                <w:bCs/>
                <w:sz w:val="24"/>
              </w:rPr>
              <w:t>GPA – 7.85</w:t>
            </w:r>
          </w:p>
          <w:p w14:paraId="5D1B1B3E" w14:textId="77777777" w:rsidR="00FB469B" w:rsidRDefault="00FB469B" w:rsidP="00FB469B">
            <w:pPr>
              <w:rPr>
                <w:bCs/>
                <w:sz w:val="24"/>
              </w:rPr>
            </w:pPr>
          </w:p>
          <w:p w14:paraId="1CA4178D" w14:textId="54A78953" w:rsidR="00FB469B" w:rsidRDefault="00FB469B" w:rsidP="00FB469B">
            <w:pPr>
              <w:rPr>
                <w:b/>
                <w:sz w:val="32"/>
                <w:szCs w:val="32"/>
                <w:u w:val="single"/>
              </w:rPr>
            </w:pPr>
            <w:r w:rsidRPr="00FB469B">
              <w:rPr>
                <w:b/>
                <w:sz w:val="32"/>
                <w:szCs w:val="32"/>
                <w:u w:val="single"/>
              </w:rPr>
              <w:t>Achievements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</w:p>
          <w:p w14:paraId="5E8E8732" w14:textId="75D261B9" w:rsidR="00FB469B" w:rsidRDefault="00FB469B" w:rsidP="00FB469B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Codechef – 2</w:t>
            </w:r>
            <w:r w:rsidR="006326F4">
              <w:rPr>
                <w:bCs/>
                <w:sz w:val="24"/>
              </w:rPr>
              <w:t xml:space="preserve">- </w:t>
            </w:r>
            <w:r>
              <w:rPr>
                <w:bCs/>
                <w:sz w:val="24"/>
              </w:rPr>
              <w:t>star</w:t>
            </w:r>
            <w:r w:rsidR="006326F4">
              <w:rPr>
                <w:bCs/>
                <w:sz w:val="24"/>
              </w:rPr>
              <w:t>- coder</w:t>
            </w:r>
            <w:r>
              <w:rPr>
                <w:bCs/>
                <w:sz w:val="24"/>
              </w:rPr>
              <w:t xml:space="preserve"> </w:t>
            </w:r>
            <w:hyperlink r:id="rId12" w:history="1">
              <w:r w:rsidRPr="003C4DA0">
                <w:rPr>
                  <w:rStyle w:val="Hyperlink"/>
                  <w:b/>
                  <w:bCs/>
                  <w:sz w:val="24"/>
                </w:rPr>
                <w:t>https://www.codechef.com/users/durga149</w:t>
              </w:r>
            </w:hyperlink>
          </w:p>
          <w:p w14:paraId="29A4E53A" w14:textId="13123E21" w:rsidR="00FB469B" w:rsidRPr="006326F4" w:rsidRDefault="00FB469B" w:rsidP="006326F4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LeetCode </w:t>
            </w:r>
            <w:r w:rsidR="006326F4">
              <w:rPr>
                <w:bCs/>
                <w:sz w:val="24"/>
              </w:rPr>
              <w:t xml:space="preserve">– 2- star- coder </w:t>
            </w:r>
            <w:r w:rsidR="006326F4" w:rsidRPr="003C4DA0">
              <w:rPr>
                <w:b/>
                <w:color w:val="31521B" w:themeColor="accent2" w:themeShade="80"/>
                <w:sz w:val="24"/>
                <w:u w:val="single"/>
              </w:rPr>
              <w:t>https://leetcode.com/Durga_12/</w:t>
            </w:r>
          </w:p>
        </w:tc>
      </w:tr>
      <w:tr w:rsidR="006D409C" w14:paraId="3068C88D" w14:textId="77777777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6F4CA836" w14:textId="36AC093A" w:rsidR="006D409C" w:rsidRPr="005D47DE" w:rsidRDefault="007B5C91" w:rsidP="005D47DE">
            <w:pPr>
              <w:pStyle w:val="Title"/>
            </w:pPr>
            <w:r>
              <w:t>DURGA PRASAD GUPT</w:t>
            </w:r>
          </w:p>
          <w:p w14:paraId="6ADE0930" w14:textId="6641E3FF" w:rsidR="006D409C" w:rsidRPr="00832F7F" w:rsidRDefault="007B5C91" w:rsidP="005D47DE">
            <w:pPr>
              <w:pStyle w:val="Subtitle"/>
              <w:rPr>
                <w:b/>
                <w:bCs/>
                <w:sz w:val="40"/>
                <w:szCs w:val="40"/>
              </w:rPr>
            </w:pPr>
            <w:r w:rsidRPr="003C4DA0">
              <w:rPr>
                <w:b/>
                <w:bCs/>
                <w:spacing w:val="0"/>
                <w:w w:val="51"/>
                <w:sz w:val="40"/>
                <w:szCs w:val="40"/>
              </w:rPr>
              <w:t>FULL STACK DEVELOPE</w:t>
            </w:r>
            <w:r w:rsidRPr="003C4DA0">
              <w:rPr>
                <w:b/>
                <w:bCs/>
                <w:spacing w:val="14"/>
                <w:w w:val="51"/>
                <w:sz w:val="40"/>
                <w:szCs w:val="40"/>
              </w:rPr>
              <w:t>R</w:t>
            </w:r>
          </w:p>
          <w:p w14:paraId="63137417" w14:textId="0C09B69C" w:rsidR="006D409C" w:rsidRPr="005D47DE" w:rsidRDefault="003C4DA0" w:rsidP="005D47DE">
            <w:pPr>
              <w:pStyle w:val="Heading2"/>
            </w:pPr>
            <w:r>
              <w:t>Introduction</w:t>
            </w:r>
          </w:p>
          <w:p w14:paraId="7C5987B8" w14:textId="585559A4" w:rsidR="006D409C" w:rsidRDefault="007B5C91" w:rsidP="00A75FCE">
            <w:pPr>
              <w:pStyle w:val="ProfileText"/>
            </w:pPr>
            <w:r>
              <w:t xml:space="preserve">I am a tech-enthusiast </w:t>
            </w:r>
            <w:r w:rsidR="00F23241">
              <w:t>a</w:t>
            </w:r>
            <w:r>
              <w:t xml:space="preserve">nd I believe in practical learning rather than theoretical that’s why I made projects on </w:t>
            </w:r>
            <w:r w:rsidR="00F23241">
              <w:t>most of the</w:t>
            </w:r>
            <w:r>
              <w:t xml:space="preserve"> dev topic</w:t>
            </w:r>
            <w:r w:rsidR="00F23241">
              <w:t>s</w:t>
            </w:r>
            <w:r>
              <w:t xml:space="preserve"> so that I could be clear with the concepts and be aware with their real-life implementations. And also, I believe in exploration that’s why in my first year I joined UNYC Club to improve my communication skill and in my second year to enhance my technical skill I joined GFG-LPU and also, I am a campus-ambassador of geek-I</w:t>
            </w:r>
            <w:r w:rsidR="00F23241">
              <w:t>-knack.</w:t>
            </w:r>
          </w:p>
          <w:p w14:paraId="11B8973B" w14:textId="77777777" w:rsidR="006D409C" w:rsidRDefault="006D409C" w:rsidP="005D47DE"/>
          <w:sdt>
            <w:sdtPr>
              <w:id w:val="-1954003311"/>
              <w:placeholder>
                <w:docPart w:val="EFBDDAB0C21646AF95A0E5EFC7520ABB"/>
              </w:placeholder>
              <w:temporary/>
              <w:showingPlcHdr/>
              <w15:appearance w15:val="hidden"/>
            </w:sdtPr>
            <w:sdtEndPr/>
            <w:sdtContent>
              <w:p w14:paraId="718E6FCC" w14:textId="77777777" w:rsidR="006D409C" w:rsidRDefault="006D409C" w:rsidP="005D47DE">
                <w:pPr>
                  <w:pStyle w:val="Heading2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E59A748C53274A40B817BBB376D9ACB2"/>
              </w:placeholder>
              <w:temporary/>
              <w:showingPlcHdr/>
              <w15:appearance w15:val="hidden"/>
            </w:sdtPr>
            <w:sdtEndPr/>
            <w:sdtContent>
              <w:p w14:paraId="0063DC40" w14:textId="77777777" w:rsidR="006D409C" w:rsidRDefault="006D409C" w:rsidP="00A75FCE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14:paraId="12052F89" w14:textId="5265903F" w:rsidR="006D409C" w:rsidRPr="003C4DA0" w:rsidRDefault="007B5C91" w:rsidP="00A75FCE">
            <w:pPr>
              <w:pStyle w:val="ContactDetails"/>
              <w:rPr>
                <w:b/>
                <w:bCs/>
                <w:color w:val="31521B" w:themeColor="accent2" w:themeShade="80"/>
              </w:rPr>
            </w:pPr>
            <w:r w:rsidRPr="003C4DA0">
              <w:rPr>
                <w:b/>
                <w:bCs/>
                <w:color w:val="31521B" w:themeColor="accent2" w:themeShade="80"/>
              </w:rPr>
              <w:t>+91 9140499696</w:t>
            </w:r>
          </w:p>
          <w:p w14:paraId="6BFD5BA8" w14:textId="77777777" w:rsidR="006D409C" w:rsidRPr="004D3011" w:rsidRDefault="006D409C" w:rsidP="00A75FCE">
            <w:pPr>
              <w:pStyle w:val="ContactDetails"/>
            </w:pPr>
          </w:p>
          <w:p w14:paraId="71B22FC6" w14:textId="3DE3FC39" w:rsidR="006D409C" w:rsidRDefault="006326F4" w:rsidP="00A75FCE">
            <w:pPr>
              <w:pStyle w:val="ContactDetails"/>
            </w:pPr>
            <w:r>
              <w:t>Linked-In:</w:t>
            </w:r>
          </w:p>
          <w:p w14:paraId="5BDFB8FD" w14:textId="649AB81E" w:rsidR="006D409C" w:rsidRPr="003C4DA0" w:rsidRDefault="006326F4" w:rsidP="00A75FCE">
            <w:pPr>
              <w:pStyle w:val="ContactDetails"/>
              <w:rPr>
                <w:b/>
                <w:bCs/>
                <w:color w:val="31521B" w:themeColor="accent2" w:themeShade="80"/>
              </w:rPr>
            </w:pPr>
            <w:r w:rsidRPr="003C4DA0">
              <w:rPr>
                <w:b/>
                <w:bCs/>
                <w:color w:val="31521B" w:themeColor="accent2" w:themeShade="80"/>
              </w:rPr>
              <w:t>https://www.linkedin.com/in/durga-prasad-gupt-821866190</w:t>
            </w:r>
          </w:p>
          <w:p w14:paraId="30C897B4" w14:textId="77777777" w:rsidR="006D409C" w:rsidRDefault="006D409C" w:rsidP="005D47DE"/>
          <w:sdt>
            <w:sdtPr>
              <w:id w:val="-240260293"/>
              <w:placeholder>
                <w:docPart w:val="D5A34BFAD45F4EB597F37D4EA3C4B852"/>
              </w:placeholder>
              <w:temporary/>
              <w:showingPlcHdr/>
              <w15:appearance w15:val="hidden"/>
            </w:sdtPr>
            <w:sdtEndPr/>
            <w:sdtContent>
              <w:p w14:paraId="1A70AD68" w14:textId="77777777" w:rsidR="006D409C" w:rsidRDefault="006D409C" w:rsidP="00A75FCE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14:paraId="6FB94087" w14:textId="1D58441C" w:rsidR="006D409C" w:rsidRPr="003C4DA0" w:rsidRDefault="007B5C91" w:rsidP="005D47DE">
            <w:pPr>
              <w:rPr>
                <w:b/>
                <w:bCs/>
              </w:rPr>
            </w:pPr>
            <w:r w:rsidRPr="003C4DA0">
              <w:rPr>
                <w:b/>
                <w:bCs/>
                <w:color w:val="31521B" w:themeColor="accent2" w:themeShade="80"/>
              </w:rPr>
              <w:t>Durgaprasadgupt14975</w:t>
            </w:r>
            <w:r w:rsidRPr="003C4DA0">
              <w:rPr>
                <w:b/>
                <w:bCs/>
                <w:color w:val="4D671B" w:themeColor="accent1" w:themeShade="80"/>
              </w:rPr>
              <w:t>@gmail.com</w:t>
            </w:r>
          </w:p>
        </w:tc>
        <w:tc>
          <w:tcPr>
            <w:tcW w:w="504" w:type="dxa"/>
            <w:shd w:val="clear" w:color="auto" w:fill="31521B" w:themeFill="accent2" w:themeFillShade="80"/>
          </w:tcPr>
          <w:p w14:paraId="30ED5B67" w14:textId="77777777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p w14:paraId="1CD848AD" w14:textId="3B96286C" w:rsidR="006D409C" w:rsidRDefault="00F23241" w:rsidP="00776643">
            <w:pPr>
              <w:pStyle w:val="Heading1"/>
              <w:rPr>
                <w:b/>
              </w:rPr>
            </w:pPr>
            <w:r>
              <w:t>PROJECTS</w:t>
            </w:r>
          </w:p>
        </w:tc>
      </w:tr>
      <w:tr w:rsidR="006D409C" w14:paraId="3519B669" w14:textId="77777777" w:rsidTr="00F56513">
        <w:trPr>
          <w:trHeight w:val="5688"/>
        </w:trPr>
        <w:tc>
          <w:tcPr>
            <w:tcW w:w="4421" w:type="dxa"/>
            <w:vMerge/>
            <w:vAlign w:val="bottom"/>
          </w:tcPr>
          <w:p w14:paraId="3EE28970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14:paraId="13BF5AB8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22086D7" wp14:editId="74E1ACD6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9E4789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22086D7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pfjQ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009E4789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14:paraId="4D8066E9" w14:textId="77777777" w:rsidR="007B1AEE" w:rsidRDefault="007B1AEE" w:rsidP="00776643">
            <w:pPr>
              <w:rPr>
                <w:b/>
                <w:bCs/>
              </w:rPr>
            </w:pPr>
            <w:r w:rsidRPr="007B1AEE">
              <w:rPr>
                <w:b/>
                <w:bCs/>
                <w:sz w:val="40"/>
                <w:szCs w:val="40"/>
                <w:u w:val="single"/>
              </w:rPr>
              <w:t>Excel-Clone</w:t>
            </w:r>
            <w:r w:rsidRPr="007B1AEE">
              <w:rPr>
                <w:b/>
                <w:bCs/>
              </w:rPr>
              <w:t xml:space="preserve"> </w:t>
            </w:r>
          </w:p>
          <w:p w14:paraId="62A47C13" w14:textId="4FE1430D" w:rsidR="007B1AEE" w:rsidRDefault="007B1AEE" w:rsidP="00776643">
            <w:pPr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GitHub Repo: </w:t>
            </w:r>
            <w:hyperlink r:id="rId13" w:history="1">
              <w:r w:rsidRPr="00CB3992">
                <w:rPr>
                  <w:rStyle w:val="Hyperlink"/>
                  <w:b/>
                  <w:bCs/>
                </w:rPr>
                <w:t>https://github.com/durgaprasadgupt/Excel-clonepro</w:t>
              </w:r>
            </w:hyperlink>
          </w:p>
          <w:p w14:paraId="154F947D" w14:textId="72949FD5" w:rsidR="007B1AEE" w:rsidRDefault="007B1AEE" w:rsidP="00776643">
            <w:pPr>
              <w:rPr>
                <w:b/>
                <w:bCs/>
              </w:rPr>
            </w:pPr>
            <w:r w:rsidRPr="007B1AEE">
              <w:rPr>
                <w:b/>
                <w:bCs/>
                <w:color w:val="002060"/>
              </w:rPr>
              <w:t>GitHub Page</w:t>
            </w:r>
            <w:r>
              <w:rPr>
                <w:b/>
                <w:bCs/>
              </w:rPr>
              <w:t xml:space="preserve">: </w:t>
            </w:r>
            <w:hyperlink r:id="rId14" w:history="1">
              <w:r w:rsidRPr="00CB3992">
                <w:rPr>
                  <w:rStyle w:val="Hyperlink"/>
                  <w:b/>
                  <w:bCs/>
                </w:rPr>
                <w:t>https://durgaprasadgupt.github.io/Excel-clonepro/</w:t>
              </w:r>
            </w:hyperlink>
          </w:p>
          <w:p w14:paraId="2F8F1BEF" w14:textId="77777777" w:rsidR="007B1AEE" w:rsidRDefault="007B1AEE" w:rsidP="00776643">
            <w:pPr>
              <w:rPr>
                <w:b/>
                <w:bCs/>
              </w:rPr>
            </w:pPr>
          </w:p>
          <w:p w14:paraId="69AC08A3" w14:textId="1C860D6E" w:rsidR="006D409C" w:rsidRDefault="007B1AEE" w:rsidP="00776643">
            <w:pPr>
              <w:rPr>
                <w:b/>
                <w:bCs/>
              </w:rPr>
            </w:pPr>
            <w:r w:rsidRPr="007B1AEE">
              <w:rPr>
                <w:b/>
                <w:bCs/>
              </w:rPr>
              <w:t>I have made this project to enhance my HTML, CSS and JS knowledge. I have implemented 2-way binding, some calculations, multiple sheets and also give access to user that he could be able to download that sheet. You can also upload your file from your device.</w:t>
            </w:r>
          </w:p>
          <w:p w14:paraId="5DBDF805" w14:textId="77777777" w:rsidR="007B1AEE" w:rsidRPr="007B1AEE" w:rsidRDefault="007B1AEE" w:rsidP="00776643">
            <w:pPr>
              <w:rPr>
                <w:b/>
                <w:bCs/>
              </w:rPr>
            </w:pPr>
          </w:p>
          <w:p w14:paraId="59FC0DDB" w14:textId="77777777" w:rsidR="006D409C" w:rsidRDefault="00945283" w:rsidP="005D47DE">
            <w:pPr>
              <w:rPr>
                <w:b/>
                <w:sz w:val="40"/>
                <w:szCs w:val="40"/>
                <w:u w:val="single"/>
              </w:rPr>
            </w:pPr>
            <w:r w:rsidRPr="00945283">
              <w:rPr>
                <w:b/>
                <w:sz w:val="40"/>
                <w:szCs w:val="40"/>
                <w:u w:val="single"/>
              </w:rPr>
              <w:t xml:space="preserve">Automation </w:t>
            </w:r>
          </w:p>
          <w:p w14:paraId="1A8F3EF0" w14:textId="2D45CC55" w:rsidR="00945283" w:rsidRDefault="00945283" w:rsidP="005D47DE">
            <w:r>
              <w:rPr>
                <w:b/>
                <w:bCs/>
                <w:color w:val="002060"/>
              </w:rPr>
              <w:t xml:space="preserve">GitHub Repo: </w:t>
            </w:r>
            <w:hyperlink r:id="rId15" w:history="1">
              <w:r w:rsidRPr="003C4DA0">
                <w:rPr>
                  <w:rStyle w:val="Hyperlink"/>
                  <w:b/>
                  <w:bCs/>
                </w:rPr>
                <w:t>https://github.com/DURGAPRASADGUPT/AUTOMATION-PROJECT</w:t>
              </w:r>
            </w:hyperlink>
          </w:p>
          <w:p w14:paraId="7E9D7FEF" w14:textId="4235872A" w:rsidR="00945283" w:rsidRDefault="00945283" w:rsidP="005D47DE">
            <w:r>
              <w:t xml:space="preserve"> </w:t>
            </w:r>
          </w:p>
          <w:p w14:paraId="086C12CB" w14:textId="7D04B40D" w:rsidR="00945283" w:rsidRPr="00945283" w:rsidRDefault="00945283" w:rsidP="005D47DE">
            <w:pPr>
              <w:rPr>
                <w:b/>
                <w:bCs/>
                <w:sz w:val="24"/>
                <w:u w:val="single"/>
              </w:rPr>
            </w:pPr>
            <w:r w:rsidRPr="00945283">
              <w:rPr>
                <w:b/>
                <w:bCs/>
                <w:sz w:val="24"/>
              </w:rPr>
              <w:t>In this project using script we will log-in to hacker-rank and will submit the code using</w:t>
            </w:r>
            <w:r w:rsidR="006326F4">
              <w:rPr>
                <w:b/>
                <w:bCs/>
                <w:sz w:val="24"/>
              </w:rPr>
              <w:t xml:space="preserve"> puppeteer</w:t>
            </w:r>
            <w:r w:rsidRPr="00945283">
              <w:rPr>
                <w:b/>
                <w:bCs/>
                <w:sz w:val="24"/>
              </w:rPr>
              <w:t xml:space="preserve">. We don’t have to do </w:t>
            </w:r>
            <w:r w:rsidR="005541C3" w:rsidRPr="00945283">
              <w:rPr>
                <w:b/>
                <w:bCs/>
                <w:sz w:val="24"/>
              </w:rPr>
              <w:t>anything</w:t>
            </w:r>
            <w:r w:rsidRPr="00945283">
              <w:rPr>
                <w:b/>
                <w:bCs/>
                <w:sz w:val="24"/>
              </w:rPr>
              <w:t xml:space="preserve"> everything will be done by </w:t>
            </w:r>
            <w:r w:rsidR="006326F4">
              <w:rPr>
                <w:b/>
                <w:bCs/>
                <w:sz w:val="24"/>
              </w:rPr>
              <w:t xml:space="preserve">written </w:t>
            </w:r>
            <w:r w:rsidRPr="00945283">
              <w:rPr>
                <w:b/>
                <w:bCs/>
                <w:sz w:val="24"/>
              </w:rPr>
              <w:t>script</w:t>
            </w:r>
            <w:r w:rsidR="006326F4">
              <w:rPr>
                <w:b/>
                <w:bCs/>
                <w:sz w:val="24"/>
              </w:rPr>
              <w:t>.</w:t>
            </w:r>
          </w:p>
        </w:tc>
      </w:tr>
      <w:tr w:rsidR="006D409C" w14:paraId="7791762C" w14:textId="77777777" w:rsidTr="00F56513">
        <w:trPr>
          <w:trHeight w:val="1080"/>
        </w:trPr>
        <w:tc>
          <w:tcPr>
            <w:tcW w:w="4421" w:type="dxa"/>
            <w:vMerge/>
            <w:vAlign w:val="bottom"/>
          </w:tcPr>
          <w:p w14:paraId="3677AA9E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14:paraId="27D94C63" w14:textId="77777777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669594239"/>
              <w:placeholder>
                <w:docPart w:val="F4DD961B8D74465FAD7D2FD277E7DD17"/>
              </w:placeholder>
              <w:temporary/>
              <w:showingPlcHdr/>
              <w15:appearance w15:val="hidden"/>
            </w:sdtPr>
            <w:sdtEndPr/>
            <w:sdtContent>
              <w:p w14:paraId="56543566" w14:textId="77777777" w:rsidR="006D409C" w:rsidRDefault="006D409C" w:rsidP="00776643">
                <w:pPr>
                  <w:pStyle w:val="Heading1"/>
                  <w:rPr>
                    <w:b/>
                  </w:rPr>
                </w:pPr>
                <w:r w:rsidRPr="00776643">
                  <w:rPr>
                    <w:rStyle w:val="Heading2Char"/>
                    <w:b w:val="0"/>
                    <w:bCs w:val="0"/>
                    <w:caps/>
                    <w:sz w:val="48"/>
                    <w:szCs w:val="32"/>
                  </w:rPr>
                  <w:t>SKILLS</w:t>
                </w:r>
              </w:p>
            </w:sdtContent>
          </w:sdt>
        </w:tc>
      </w:tr>
      <w:tr w:rsidR="006D409C" w14:paraId="52321978" w14:textId="77777777" w:rsidTr="00F56513">
        <w:trPr>
          <w:trHeight w:val="2160"/>
        </w:trPr>
        <w:tc>
          <w:tcPr>
            <w:tcW w:w="4421" w:type="dxa"/>
            <w:vMerge/>
            <w:tcBorders>
              <w:bottom w:val="nil"/>
            </w:tcBorders>
            <w:vAlign w:val="bottom"/>
          </w:tcPr>
          <w:p w14:paraId="226F7A4F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29B3FA26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0B07991" wp14:editId="5D3471D6">
                      <wp:extent cx="227812" cy="311173"/>
                      <wp:effectExtent l="0" t="3810" r="0" b="0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EC1873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0B07991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6xq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N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aoId1Yqf4I5xM0RUGKmZjelNvaWGntHNXT2sAlTpn0PP4VQ&#10;cC2g/h0FF0Ppz8f2kR8GJTiNyA4mvGVk/ttSzSMi/pIwQi2SCRQ9sW4xmWYpLHR4sgpP5La6VlBF&#10;8JUB7xyJ/Fa0ZKFV9RGG0Su0CkdUMrANXzMLN9wvri2s4QjGWcavrhwNYyAU8628rxkqR5xriPxh&#10;/5HqmiC5jCyMTu9UOw0+D0VQ/M+8KCnV1daqosSJyVWmx7VZwAgJ1MGMGq4d1/NQfvk/AA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BST6xq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33EC1873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  <w:tcBorders>
              <w:bottom w:val="nil"/>
            </w:tcBorders>
            <w:vAlign w:val="bottom"/>
          </w:tcPr>
          <w:p w14:paraId="78904849" w14:textId="77777777" w:rsidR="006D409C" w:rsidRDefault="006D409C" w:rsidP="00776643">
            <w:pPr>
              <w:rPr>
                <w:b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4000077E" wp14:editId="24CAD477">
                  <wp:extent cx="3756660" cy="15240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</w:tc>
      </w:tr>
    </w:tbl>
    <w:p w14:paraId="670801A9" w14:textId="77777777" w:rsidR="00153B84" w:rsidRDefault="00153B84" w:rsidP="005D47DE"/>
    <w:sectPr w:rsidR="00153B84" w:rsidSect="00F56513">
      <w:headerReference w:type="default" r:id="rId17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EA500" w14:textId="77777777" w:rsidR="009C5FFC" w:rsidRDefault="009C5FFC" w:rsidP="00C51CF5">
      <w:r>
        <w:separator/>
      </w:r>
    </w:p>
  </w:endnote>
  <w:endnote w:type="continuationSeparator" w:id="0">
    <w:p w14:paraId="2C25EB60" w14:textId="77777777" w:rsidR="009C5FFC" w:rsidRDefault="009C5FFC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69CE8C" w14:textId="77777777" w:rsidR="009C5FFC" w:rsidRDefault="009C5FFC" w:rsidP="00C51CF5">
      <w:r>
        <w:separator/>
      </w:r>
    </w:p>
  </w:footnote>
  <w:footnote w:type="continuationSeparator" w:id="0">
    <w:p w14:paraId="4F12BDB8" w14:textId="77777777" w:rsidR="009C5FFC" w:rsidRDefault="009C5FFC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DAEBF" w14:textId="77777777" w:rsidR="00C51CF5" w:rsidRDefault="00F5651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7C591AA" wp14:editId="6171FAFA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18F4CA09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CB6441C"/>
    <w:multiLevelType w:val="hybridMultilevel"/>
    <w:tmpl w:val="2640F2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91"/>
    <w:rsid w:val="000521EF"/>
    <w:rsid w:val="000A545F"/>
    <w:rsid w:val="000F3BEA"/>
    <w:rsid w:val="0010314C"/>
    <w:rsid w:val="00153B84"/>
    <w:rsid w:val="00196AAB"/>
    <w:rsid w:val="001A4D1A"/>
    <w:rsid w:val="001B0B3D"/>
    <w:rsid w:val="00375B44"/>
    <w:rsid w:val="003B0DB8"/>
    <w:rsid w:val="003C4DA0"/>
    <w:rsid w:val="00431999"/>
    <w:rsid w:val="00443E2D"/>
    <w:rsid w:val="005541C3"/>
    <w:rsid w:val="00572086"/>
    <w:rsid w:val="00597871"/>
    <w:rsid w:val="005D47DE"/>
    <w:rsid w:val="005F364E"/>
    <w:rsid w:val="0062123A"/>
    <w:rsid w:val="006326F4"/>
    <w:rsid w:val="00635EF0"/>
    <w:rsid w:val="00646E75"/>
    <w:rsid w:val="00663587"/>
    <w:rsid w:val="006D409C"/>
    <w:rsid w:val="00776643"/>
    <w:rsid w:val="00797579"/>
    <w:rsid w:val="007B1AEE"/>
    <w:rsid w:val="007B5C91"/>
    <w:rsid w:val="007D0F5B"/>
    <w:rsid w:val="00832F7F"/>
    <w:rsid w:val="00882E29"/>
    <w:rsid w:val="008F290E"/>
    <w:rsid w:val="00900BC4"/>
    <w:rsid w:val="00942045"/>
    <w:rsid w:val="00945283"/>
    <w:rsid w:val="00964B9F"/>
    <w:rsid w:val="009C5FFC"/>
    <w:rsid w:val="009F215D"/>
    <w:rsid w:val="00A73BCA"/>
    <w:rsid w:val="00A75FCE"/>
    <w:rsid w:val="00AC5509"/>
    <w:rsid w:val="00AF4EA4"/>
    <w:rsid w:val="00B0669D"/>
    <w:rsid w:val="00B90CEF"/>
    <w:rsid w:val="00B95D4D"/>
    <w:rsid w:val="00C51CF5"/>
    <w:rsid w:val="00C93D20"/>
    <w:rsid w:val="00CA407F"/>
    <w:rsid w:val="00D00A30"/>
    <w:rsid w:val="00D8438A"/>
    <w:rsid w:val="00DC71AE"/>
    <w:rsid w:val="00E55D74"/>
    <w:rsid w:val="00E774C3"/>
    <w:rsid w:val="00E8541C"/>
    <w:rsid w:val="00F23241"/>
    <w:rsid w:val="00F56513"/>
    <w:rsid w:val="00FB469B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6FF0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character" w:styleId="FollowedHyperlink">
    <w:name w:val="FollowedHyperlink"/>
    <w:basedOn w:val="DefaultParagraphFont"/>
    <w:uiPriority w:val="99"/>
    <w:semiHidden/>
    <w:unhideWhenUsed/>
    <w:rsid w:val="007B1AEE"/>
    <w:rPr>
      <w:color w:val="977B2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durgaprasadgupt/Excel-clonepro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codechef.com/users/durga149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hart" Target="charts/chart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yperlink" Target="https://github.com/DURGAPRASADGUPT/AUTOMATION-PROJECT" TargetMode="External"/><Relationship Id="rId10" Type="http://schemas.openxmlformats.org/officeDocument/2006/relationships/image" Target="media/image1.jpe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urgaprasadgupt.github.io/Excel-clonepr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\AppData\Roaming\Microsoft\Templates\Green%20cube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587021449904971"/>
          <c:y val="1.6666666666666666E-2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NODEJS</c:v>
                </c:pt>
                <c:pt idx="1">
                  <c:v>BootStrap</c:v>
                </c:pt>
                <c:pt idx="2">
                  <c:v>JavaScript</c:v>
                </c:pt>
                <c:pt idx="3">
                  <c:v>CSS</c:v>
                </c:pt>
                <c:pt idx="4">
                  <c:v>HTML</c:v>
                </c:pt>
                <c:pt idx="5">
                  <c:v>DSA</c:v>
                </c:pt>
                <c:pt idx="6">
                  <c:v>JAVA 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0.5</c:v>
                </c:pt>
                <c:pt idx="1">
                  <c:v>0.6</c:v>
                </c:pt>
                <c:pt idx="2">
                  <c:v>0.6</c:v>
                </c:pt>
                <c:pt idx="3">
                  <c:v>0.7</c:v>
                </c:pt>
                <c:pt idx="4">
                  <c:v>0.75</c:v>
                </c:pt>
                <c:pt idx="5">
                  <c:v>0.6</c:v>
                </c:pt>
                <c:pt idx="6">
                  <c:v>0.7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2A-4063-83A0-58B2528B3A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4DA27B4010F48908F0281101128F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A7FE3-16F1-4E43-B8C3-D3A6547C7BAF}"/>
      </w:docPartPr>
      <w:docPartBody>
        <w:p w:rsidR="007C1993" w:rsidRDefault="000A2F98">
          <w:pPr>
            <w:pStyle w:val="24DA27B4010F48908F0281101128F7A9"/>
          </w:pPr>
          <w:r w:rsidRPr="00036450">
            <w:t>EDUCATION</w:t>
          </w:r>
        </w:p>
      </w:docPartBody>
    </w:docPart>
    <w:docPart>
      <w:docPartPr>
        <w:name w:val="EFBDDAB0C21646AF95A0E5EFC7520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43DC4-C0AC-4300-8EB3-C00AC023585E}"/>
      </w:docPartPr>
      <w:docPartBody>
        <w:p w:rsidR="007C1993" w:rsidRDefault="000A2F98">
          <w:pPr>
            <w:pStyle w:val="EFBDDAB0C21646AF95A0E5EFC7520ABB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E59A748C53274A40B817BBB376D9A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857AC-40B5-4318-A2CC-B6A1B2F65757}"/>
      </w:docPartPr>
      <w:docPartBody>
        <w:p w:rsidR="007C1993" w:rsidRDefault="000A2F98">
          <w:pPr>
            <w:pStyle w:val="E59A748C53274A40B817BBB376D9ACB2"/>
          </w:pPr>
          <w:r w:rsidRPr="004D3011">
            <w:t>PHONE:</w:t>
          </w:r>
        </w:p>
      </w:docPartBody>
    </w:docPart>
    <w:docPart>
      <w:docPartPr>
        <w:name w:val="D5A34BFAD45F4EB597F37D4EA3C4B8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43B6D-0ABF-4F34-A1DA-A93085DFE955}"/>
      </w:docPartPr>
      <w:docPartBody>
        <w:p w:rsidR="007C1993" w:rsidRDefault="000A2F98">
          <w:pPr>
            <w:pStyle w:val="D5A34BFAD45F4EB597F37D4EA3C4B852"/>
          </w:pPr>
          <w:r w:rsidRPr="004D3011">
            <w:t>EMAIL:</w:t>
          </w:r>
        </w:p>
      </w:docPartBody>
    </w:docPart>
    <w:docPart>
      <w:docPartPr>
        <w:name w:val="F4DD961B8D74465FAD7D2FD277E7D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D3EF8-392F-4080-8668-3ECC52F9D5DE}"/>
      </w:docPartPr>
      <w:docPartBody>
        <w:p w:rsidR="007C1993" w:rsidRDefault="000A2F98">
          <w:pPr>
            <w:pStyle w:val="F4DD961B8D74465FAD7D2FD277E7DD17"/>
          </w:pPr>
          <w:r w:rsidRPr="00776643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93"/>
    <w:rsid w:val="000A2F98"/>
    <w:rsid w:val="004D4764"/>
    <w:rsid w:val="007C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DA27B4010F48908F0281101128F7A9">
    <w:name w:val="24DA27B4010F48908F0281101128F7A9"/>
  </w:style>
  <w:style w:type="paragraph" w:customStyle="1" w:styleId="BCF78A67D011465A9B54505E686CB010">
    <w:name w:val="BCF78A67D011465A9B54505E686CB010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val="en-US" w:eastAsia="ja-JP"/>
    </w:rPr>
  </w:style>
  <w:style w:type="paragraph" w:customStyle="1" w:styleId="EFBDDAB0C21646AF95A0E5EFC7520ABB">
    <w:name w:val="EFBDDAB0C21646AF95A0E5EFC7520ABB"/>
  </w:style>
  <w:style w:type="paragraph" w:customStyle="1" w:styleId="E59A748C53274A40B817BBB376D9ACB2">
    <w:name w:val="E59A748C53274A40B817BBB376D9ACB2"/>
  </w:style>
  <w:style w:type="paragraph" w:customStyle="1" w:styleId="D5A34BFAD45F4EB597F37D4EA3C4B852">
    <w:name w:val="D5A34BFAD45F4EB597F37D4EA3C4B852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F4DD961B8D74465FAD7D2FD277E7DD17">
    <w:name w:val="F4DD961B8D74465FAD7D2FD277E7DD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</Template>
  <TotalTime>0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2021-07-14T07:56:00Z</dcterms:created>
  <dcterms:modified xsi:type="dcterms:W3CDTF">2021-07-15T06:06:00Z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